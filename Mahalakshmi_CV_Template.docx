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5D33B" w14:textId="34C4C997" w:rsidR="00FF431F" w:rsidRPr="007A772F" w:rsidRDefault="008047B2" w:rsidP="00326A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tabs>
          <w:tab w:val="left" w:pos="1263"/>
          <w:tab w:val="center" w:pos="5233"/>
        </w:tabs>
        <w:rPr>
          <w:rFonts w:ascii="Century Gothic" w:hAnsi="Century Gothic" w:cs="Tahoma"/>
          <w:b w:val="0"/>
          <w:bCs w:val="0"/>
          <w:color w:val="FFFFFF"/>
          <w:sz w:val="28"/>
          <w:szCs w:val="28"/>
        </w:rPr>
      </w:pPr>
      <w:r w:rsidRPr="008047B2">
        <w:rPr>
          <w:rFonts w:ascii="Century Gothic" w:hAnsi="Century Gothic" w:cs="Tahoma"/>
          <w:bCs w:val="0"/>
          <w:color w:val="FFFFFF" w:themeColor="background1"/>
          <w:sz w:val="32"/>
          <w:szCs w:val="32"/>
        </w:rPr>
        <w:t>CV TEMPLATE</w:t>
      </w:r>
    </w:p>
    <w:p w14:paraId="430B52D7" w14:textId="250AEB0E" w:rsidR="00FF431F" w:rsidRPr="00FF431F" w:rsidRDefault="00FF431F" w:rsidP="009D6820">
      <w:pPr>
        <w:rPr>
          <w:rFonts w:ascii="Arial" w:eastAsia="Calibri" w:hAnsi="Arial" w:cs="Arial"/>
          <w:b/>
          <w:sz w:val="10"/>
          <w:szCs w:val="10"/>
          <w:u w:val="single"/>
          <w:lang w:val="en-US" w:eastAsia="en-US"/>
        </w:rPr>
      </w:pPr>
    </w:p>
    <w:p w14:paraId="29CA5F27" w14:textId="2EE83022" w:rsidR="004A2424" w:rsidRDefault="003E2CA5" w:rsidP="00420BC1">
      <w:pPr>
        <w:pStyle w:val="NoSpacing"/>
      </w:pPr>
      <w:r w:rsidRPr="003E2CA5">
        <w:rPr>
          <w:rFonts w:ascii="Arial" w:hAnsi="Arial" w:cs="Arial"/>
          <w:b/>
          <w:noProof/>
          <w:sz w:val="10"/>
          <w:szCs w:val="10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19EA8B" wp14:editId="22988DA3">
                <wp:simplePos x="0" y="0"/>
                <wp:positionH relativeFrom="margin">
                  <wp:posOffset>4064000</wp:posOffset>
                </wp:positionH>
                <wp:positionV relativeFrom="paragraph">
                  <wp:posOffset>36195</wp:posOffset>
                </wp:positionV>
                <wp:extent cx="2579370" cy="2806700"/>
                <wp:effectExtent l="0" t="0" r="1143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280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93CD9" w14:textId="31C4B661" w:rsidR="003E2CA5" w:rsidRPr="00326A37" w:rsidRDefault="00E73D07" w:rsidP="003E2CA5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E73D07">
                              <w:rPr>
                                <w:rFonts w:ascii="Century Gothic" w:hAnsi="Century Gothic"/>
                                <w:noProof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379E296C" wp14:editId="30B33E22">
                                  <wp:extent cx="2377440" cy="3054368"/>
                                  <wp:effectExtent l="0" t="0" r="3810" b="0"/>
                                  <wp:docPr id="1" name="Picture 1" descr="C:\Users\mahalakshmim\Downloads\mahalakshmi_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ahalakshmim\Downloads\mahalakshmi_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7440" cy="30543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9EA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pt;margin-top:2.85pt;width:203.1pt;height:2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" strokecolor="#548dd4 [1951]" strokeweight="1.5pt">
                <v:textbox>
                  <w:txbxContent>
                    <w:p w14:paraId="7C793CD9" w14:textId="31C4B661" w:rsidR="003E2CA5" w:rsidRPr="00326A37" w:rsidRDefault="00E73D07" w:rsidP="003E2CA5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E73D07">
                        <w:rPr>
                          <w:rFonts w:ascii="Century Gothic" w:hAnsi="Century Gothic"/>
                          <w:noProof/>
                          <w:sz w:val="24"/>
                          <w:szCs w:val="24"/>
                          <w:lang w:val="en-IN" w:eastAsia="en-IN"/>
                        </w:rPr>
                        <w:drawing>
                          <wp:inline distT="0" distB="0" distL="0" distR="0" wp14:anchorId="379E296C" wp14:editId="30B33E22">
                            <wp:extent cx="2377440" cy="3054368"/>
                            <wp:effectExtent l="0" t="0" r="3810" b="0"/>
                            <wp:docPr id="1" name="Picture 1" descr="C:\Users\mahalakshmim\Downloads\mahalakshmi_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ahalakshmim\Downloads\mahalakshmi_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7440" cy="30543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68B4">
        <w:rPr>
          <w:rFonts w:ascii="Times New Roman"/>
          <w:noProof/>
          <w:lang w:val="en-IN" w:eastAsia="en-IN"/>
        </w:rPr>
        <mc:AlternateContent>
          <mc:Choice Requires="wps">
            <w:drawing>
              <wp:inline distT="0" distB="0" distL="0" distR="0" wp14:anchorId="13F54A31" wp14:editId="7AF63895">
                <wp:extent cx="6686550" cy="6324600"/>
                <wp:effectExtent l="0" t="0" r="19050" b="19050"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632460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4AEFAE" w14:textId="77777777" w:rsidR="00326A37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</w:pPr>
                            <w:r>
                              <w:t xml:space="preserve"> </w:t>
                            </w:r>
                          </w:p>
                          <w:p w14:paraId="12AFD249" w14:textId="1E75261C" w:rsidR="004B68B4" w:rsidRPr="00CD0106" w:rsidRDefault="00326A37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>
                              <w:t xml:space="preserve"> </w:t>
                            </w:r>
                            <w:r w:rsidR="004B68B4"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Candidate First</w:t>
                            </w:r>
                            <w:r w:rsidR="004B68B4"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B68B4"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Name</w:t>
                            </w:r>
                            <w:r w:rsidR="003E2CA5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:</w:t>
                            </w:r>
                            <w:r w:rsidR="00CA6557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2687" w:rsidRPr="0012268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Mahalakshmi</w:t>
                            </w:r>
                            <w:r w:rsidR="003E2CA5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br/>
                            </w:r>
                            <w:r w:rsidR="004B68B4"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9A194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As per Passport/Aadhar</w:t>
                            </w:r>
                            <w:r w:rsidR="004B68B4"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E2308D1" w14:textId="43324A93" w:rsidR="004B68B4" w:rsidRPr="00CD0106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</w:p>
                          <w:p w14:paraId="21163303" w14:textId="424D7179" w:rsidR="004B68B4" w:rsidRPr="00CD0106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Candidate Last</w:t>
                            </w: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Name</w:t>
                            </w:r>
                            <w:r w:rsidR="003E2CA5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:</w:t>
                            </w:r>
                            <w:r w:rsidR="00122687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2687" w:rsidRPr="0012268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Mothilal</w:t>
                            </w:r>
                            <w:r w:rsidR="003E2CA5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br/>
                            </w: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9A194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As per Passport/Aadhar</w:t>
                            </w:r>
                            <w:r w:rsidR="009A1946"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BAFC1F2" w14:textId="77777777" w:rsidR="004B68B4" w:rsidRPr="00CD0106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</w:p>
                          <w:p w14:paraId="50B0422C" w14:textId="77777777" w:rsidR="004B68B4" w:rsidRPr="00CD0106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Notice Period of the Candidate:</w:t>
                            </w:r>
                          </w:p>
                          <w:p w14:paraId="14E76322" w14:textId="77777777" w:rsidR="004B68B4" w:rsidRPr="00CD0106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</w:p>
                          <w:p w14:paraId="0BD2DE54" w14:textId="1C4A8C51" w:rsidR="004B68B4" w:rsidRPr="00122687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Internal or External Candidate:</w:t>
                            </w:r>
                            <w:r w:rsidR="00122687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268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Internal </w:t>
                            </w:r>
                            <w:r w:rsidR="00122687" w:rsidRPr="0012268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candidate</w:t>
                            </w:r>
                          </w:p>
                          <w:p w14:paraId="33A8013A" w14:textId="77777777" w:rsidR="004B68B4" w:rsidRPr="00CD0106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</w:p>
                          <w:p w14:paraId="4F43D733" w14:textId="26EDFF23" w:rsidR="004B68B4" w:rsidRPr="009B576A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Interview </w:t>
                            </w:r>
                            <w:r w:rsidR="00326A37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A</w:t>
                            </w: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vailability</w:t>
                            </w:r>
                            <w:r w:rsidR="00324ED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Date: DD/MM/YYYY</w:t>
                            </w:r>
                            <w:r w:rsidR="008444B0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A3A427" w14:textId="13C0426C" w:rsidR="004B68B4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</w:p>
                          <w:p w14:paraId="51C0E69A" w14:textId="17CA11A8" w:rsidR="00324ED6" w:rsidRPr="009B576A" w:rsidRDefault="00324ED6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E2CA5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Start </w:t>
                            </w:r>
                            <w:r w:rsidR="00326A37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vailability Date: DD/MM/YYYY</w:t>
                            </w:r>
                            <w:r w:rsidR="008444B0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14:paraId="70F5EB5C" w14:textId="77777777" w:rsidR="00326A37" w:rsidRDefault="00326A37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</w:p>
                          <w:p w14:paraId="38DD6A33" w14:textId="0933C409" w:rsidR="004B68B4" w:rsidRPr="00CD0106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Has </w:t>
                            </w:r>
                            <w:r w:rsidR="003E2CA5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the</w:t>
                            </w: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candidate worked </w:t>
                            </w:r>
                            <w:r w:rsidR="003E2CA5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directly </w:t>
                            </w: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for Ford before? (Yes</w:t>
                            </w:r>
                            <w:r w:rsidRPr="00C44027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  <w:highlight w:val="yellow"/>
                              </w:rPr>
                              <w:t>/No</w:t>
                            </w: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)</w:t>
                            </w:r>
                            <w:r w:rsidR="0013689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3FEE16" w14:textId="4F1A7049" w:rsidR="004B68B4" w:rsidRPr="00CD0106" w:rsidRDefault="003E2CA5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Has the candidate worked for Ford as an Agency worker before? (</w:t>
                            </w:r>
                            <w:r w:rsidRPr="0013689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  <w:highlight w:val="yellow"/>
                              </w:rPr>
                              <w:t>Yes</w:t>
                            </w:r>
                            <w:r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/No)</w:t>
                            </w:r>
                          </w:p>
                          <w:p w14:paraId="2C9D8761" w14:textId="606D5A99" w:rsidR="004B68B4" w:rsidRPr="00CD0106" w:rsidRDefault="004B68B4" w:rsidP="003E2CA5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ind w:left="72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If yes</w:t>
                            </w:r>
                            <w:r w:rsidR="003E2CA5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to either of the above</w:t>
                            </w: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, please specify the below </w:t>
                            </w:r>
                            <w:r w:rsidR="003E2CA5"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details</w:t>
                            </w:r>
                            <w:r w:rsidR="003E2CA5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325F4F5C" w14:textId="23EA9B23" w:rsidR="004B68B4" w:rsidRPr="00CD0106" w:rsidRDefault="004B68B4" w:rsidP="003E2CA5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484"/>
                              </w:tabs>
                              <w:spacing w:before="50"/>
                              <w:ind w:left="216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CDSID:</w:t>
                            </w:r>
                            <w:r w:rsidR="00C47DEC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1251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MMOTILAL</w:t>
                            </w:r>
                          </w:p>
                          <w:p w14:paraId="0D743BF7" w14:textId="7C4BC6B6" w:rsidR="004B68B4" w:rsidRPr="00CD0106" w:rsidRDefault="004B68B4" w:rsidP="003E2CA5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484"/>
                              </w:tabs>
                              <w:spacing w:before="50"/>
                              <w:ind w:left="216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Supervisor:</w:t>
                            </w:r>
                            <w:r w:rsidR="00122687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2687" w:rsidRPr="0012268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Sri Ramoju Ramu</w:t>
                            </w:r>
                          </w:p>
                          <w:p w14:paraId="3F2D2768" w14:textId="0216EA02" w:rsidR="004B68B4" w:rsidRPr="00CD0106" w:rsidRDefault="004B68B4" w:rsidP="003E2CA5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484"/>
                              </w:tabs>
                              <w:spacing w:before="50"/>
                              <w:ind w:left="216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Duration of the Project:</w:t>
                            </w:r>
                            <w:r w:rsidR="0012268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2687" w:rsidRPr="0012268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3 months</w:t>
                            </w:r>
                          </w:p>
                          <w:p w14:paraId="346E4BBD" w14:textId="7CBA6B81" w:rsidR="004B68B4" w:rsidRPr="00CD0106" w:rsidRDefault="004B68B4" w:rsidP="003E2CA5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484"/>
                              </w:tabs>
                              <w:spacing w:before="50"/>
                              <w:ind w:left="216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Exit reason:</w:t>
                            </w:r>
                            <w:r w:rsidR="002F2B77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F502C" w:rsidRPr="005E0AC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Assignment Completed</w:t>
                            </w:r>
                          </w:p>
                          <w:p w14:paraId="065C65E2" w14:textId="77777777" w:rsidR="004B68B4" w:rsidRPr="00CD0106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</w:p>
                          <w:p w14:paraId="21BD48E0" w14:textId="35418BE1" w:rsidR="004B68B4" w:rsidRPr="00122687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Overall IT Experience:</w:t>
                            </w:r>
                            <w:r w:rsidR="00122687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2687" w:rsidRPr="0012268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2 years</w:t>
                            </w:r>
                          </w:p>
                          <w:p w14:paraId="75A16E92" w14:textId="77777777" w:rsidR="004B68B4" w:rsidRPr="00CD0106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</w:p>
                          <w:p w14:paraId="4D1BD5E4" w14:textId="1876B909" w:rsidR="004B68B4" w:rsidRPr="00122687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Experience in Core Skill:</w:t>
                            </w:r>
                            <w:r w:rsidR="00122687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268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Core Java,</w:t>
                            </w:r>
                            <w:r w:rsidR="00DA230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Java 8, SpringBoot, Angular, Microsoft Azure, GCP, Jenkins.</w:t>
                            </w:r>
                          </w:p>
                          <w:p w14:paraId="18C472DE" w14:textId="437778E7" w:rsidR="00A616EB" w:rsidRPr="00CD0106" w:rsidRDefault="00A616EB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</w:p>
                          <w:p w14:paraId="59660FFB" w14:textId="5B4435D3" w:rsidR="00A616EB" w:rsidRPr="00136896" w:rsidRDefault="00A616EB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Other relevant Qualification/</w:t>
                            </w:r>
                            <w:r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Certifications, if any:</w:t>
                            </w:r>
                            <w:r w:rsidR="0013689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36896" w:rsidRPr="00136896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  <w:p w14:paraId="126D669C" w14:textId="77777777" w:rsidR="005B5401" w:rsidRDefault="005B5401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</w:p>
                          <w:p w14:paraId="19B6110F" w14:textId="7970B8F2" w:rsidR="008047B2" w:rsidRDefault="005B5401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616EB"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Hacker rank</w:t>
                            </w:r>
                            <w:r w:rsidR="008047B2"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Score:   </w:t>
                            </w:r>
                            <w:r w:rsidR="00326A37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8047B2" w:rsidRPr="00CD0106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/</w:t>
                            </w:r>
                          </w:p>
                          <w:p w14:paraId="12401842" w14:textId="3FEF65EE" w:rsidR="005B5401" w:rsidRDefault="005B5401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</w:p>
                          <w:p w14:paraId="5E264003" w14:textId="3AF8CC7A" w:rsidR="005B5401" w:rsidRDefault="005B5401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87BE10" w14:textId="77777777" w:rsidR="00BB7A78" w:rsidRPr="00CD0106" w:rsidRDefault="00BB7A78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</w:p>
                          <w:p w14:paraId="543AB893" w14:textId="77777777" w:rsidR="00A616EB" w:rsidRPr="00CD0106" w:rsidRDefault="00A616EB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FE97999" w14:textId="77777777" w:rsidR="004B68B4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AEAC064" w14:textId="77777777" w:rsidR="004B68B4" w:rsidRPr="009F7083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AE3A60E" w14:textId="77777777" w:rsidR="004B68B4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2A6625F4" w14:textId="77777777" w:rsidR="004B68B4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2BCAC454" w14:textId="77777777" w:rsidR="004B68B4" w:rsidRPr="009F7083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CDA9752" w14:textId="77777777" w:rsidR="004B68B4" w:rsidRPr="009F7083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8EBDF3D" w14:textId="77777777" w:rsidR="004B68B4" w:rsidRPr="00640FD6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</w:pPr>
                          </w:p>
                          <w:p w14:paraId="5BDFCE59" w14:textId="77777777" w:rsidR="004B68B4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</w:pPr>
                          </w:p>
                          <w:p w14:paraId="33FC0619" w14:textId="77777777" w:rsidR="004B68B4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</w:pPr>
                          </w:p>
                          <w:p w14:paraId="6682B7C9" w14:textId="77777777" w:rsidR="004B68B4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</w:pPr>
                          </w:p>
                          <w:p w14:paraId="3FD17788" w14:textId="77777777" w:rsidR="004B68B4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</w:pPr>
                          </w:p>
                          <w:p w14:paraId="61E36A41" w14:textId="77777777" w:rsidR="004B68B4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</w:pPr>
                          </w:p>
                          <w:p w14:paraId="6C703540" w14:textId="77777777" w:rsidR="004B68B4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</w:pPr>
                          </w:p>
                          <w:p w14:paraId="27B7B8D6" w14:textId="77777777" w:rsidR="004B68B4" w:rsidRDefault="004B68B4" w:rsidP="004B68B4">
                            <w:pPr>
                              <w:pStyle w:val="BodyText"/>
                              <w:tabs>
                                <w:tab w:val="left" w:pos="4484"/>
                              </w:tabs>
                              <w:spacing w:before="50"/>
                              <w:ind w:left="10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F54A31" id="Text Box 17" o:spid="_x0000_s1027" type="#_x0000_t202" style="width:526.5pt;height:4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" filled="f" strokeweight=".16936mm">
                <v:textbox inset="0,0,0,0">
                  <w:txbxContent>
                    <w:p w14:paraId="474AEFAE" w14:textId="77777777" w:rsidR="00326A37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</w:pPr>
                      <w:r>
                        <w:t xml:space="preserve"> </w:t>
                      </w:r>
                    </w:p>
                    <w:p w14:paraId="12AFD249" w14:textId="1E75261C" w:rsidR="004B68B4" w:rsidRPr="00CD0106" w:rsidRDefault="00326A37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  <w:r>
                        <w:t xml:space="preserve"> </w:t>
                      </w:r>
                      <w:r w:rsidR="004B68B4"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Candidate First</w:t>
                      </w:r>
                      <w:r w:rsidR="004B68B4"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="004B68B4"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Name</w:t>
                      </w:r>
                      <w:r w:rsidR="003E2CA5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:</w:t>
                      </w:r>
                      <w:r w:rsidR="00CA6557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="00122687" w:rsidRPr="0012268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</w:rPr>
                        <w:t>Mahalakshmi</w:t>
                      </w:r>
                      <w:r w:rsidR="003E2CA5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br/>
                      </w:r>
                      <w:r w:rsidR="004B68B4"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(</w:t>
                      </w:r>
                      <w:r w:rsidR="009A194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As per Passport/Aadhar</w:t>
                      </w:r>
                      <w:r w:rsidR="004B68B4"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)</w:t>
                      </w:r>
                    </w:p>
                    <w:p w14:paraId="7E2308D1" w14:textId="43324A93" w:rsidR="004B68B4" w:rsidRPr="00CD0106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</w:p>
                    <w:p w14:paraId="21163303" w14:textId="424D7179" w:rsidR="004B68B4" w:rsidRPr="00CD0106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Candidate Last</w:t>
                      </w: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Name</w:t>
                      </w:r>
                      <w:r w:rsidR="003E2CA5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:</w:t>
                      </w:r>
                      <w:r w:rsidR="00122687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="00122687" w:rsidRPr="0012268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</w:rPr>
                        <w:t>Mothilal</w:t>
                      </w:r>
                      <w:r w:rsidR="003E2CA5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br/>
                      </w: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(</w:t>
                      </w:r>
                      <w:r w:rsidR="009A194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As per Passport/Aadhar</w:t>
                      </w:r>
                      <w:r w:rsidR="009A1946"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)</w:t>
                      </w:r>
                    </w:p>
                    <w:p w14:paraId="6BAFC1F2" w14:textId="77777777" w:rsidR="004B68B4" w:rsidRPr="00CD0106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</w:p>
                    <w:p w14:paraId="50B0422C" w14:textId="77777777" w:rsidR="004B68B4" w:rsidRPr="00CD0106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Notice Period of the Candidate:</w:t>
                      </w:r>
                    </w:p>
                    <w:p w14:paraId="14E76322" w14:textId="77777777" w:rsidR="004B68B4" w:rsidRPr="00CD0106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</w:p>
                    <w:p w14:paraId="0BD2DE54" w14:textId="1C4A8C51" w:rsidR="004B68B4" w:rsidRPr="00122687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Internal or External Candidate:</w:t>
                      </w:r>
                      <w:r w:rsidR="00122687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="0012268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Internal </w:t>
                      </w:r>
                      <w:r w:rsidR="00122687" w:rsidRPr="0012268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</w:rPr>
                        <w:t>candidate</w:t>
                      </w:r>
                    </w:p>
                    <w:p w14:paraId="33A8013A" w14:textId="77777777" w:rsidR="004B68B4" w:rsidRPr="00CD0106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</w:p>
                    <w:p w14:paraId="4F43D733" w14:textId="26EDFF23" w:rsidR="004B68B4" w:rsidRPr="009B576A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Interview </w:t>
                      </w:r>
                      <w:r w:rsidR="00326A37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A</w:t>
                      </w: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vailability</w:t>
                      </w:r>
                      <w:r w:rsidR="00324ED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Date: DD/MM/YYYY</w:t>
                      </w:r>
                      <w:r w:rsidR="008444B0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A3A427" w14:textId="13C0426C" w:rsidR="004B68B4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</w:p>
                    <w:p w14:paraId="51C0E69A" w14:textId="17CA11A8" w:rsidR="00324ED6" w:rsidRPr="009B576A" w:rsidRDefault="00324ED6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="003E2CA5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Start </w:t>
                      </w:r>
                      <w:r w:rsidR="00326A37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vailability Date: DD/MM/YYYY</w:t>
                      </w:r>
                      <w:r w:rsidR="008444B0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14:paraId="70F5EB5C" w14:textId="77777777" w:rsidR="00326A37" w:rsidRDefault="00326A37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</w:p>
                    <w:p w14:paraId="38DD6A33" w14:textId="0933C409" w:rsidR="004B68B4" w:rsidRPr="00CD0106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Has </w:t>
                      </w:r>
                      <w:r w:rsidR="003E2CA5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the</w:t>
                      </w: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candidate worked </w:t>
                      </w:r>
                      <w:r w:rsidR="003E2CA5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directly </w:t>
                      </w: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for Ford before? (Yes</w:t>
                      </w:r>
                      <w:r w:rsidRPr="00C44027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  <w:highlight w:val="yellow"/>
                        </w:rPr>
                        <w:t>/No</w:t>
                      </w: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)</w:t>
                      </w:r>
                      <w:r w:rsidR="0013689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3FEE16" w14:textId="4F1A7049" w:rsidR="004B68B4" w:rsidRPr="00CD0106" w:rsidRDefault="003E2CA5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Has the candidate worked for Ford as an Agency worker before? (</w:t>
                      </w:r>
                      <w:r w:rsidRPr="0013689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  <w:highlight w:val="yellow"/>
                        </w:rPr>
                        <w:t>Yes</w:t>
                      </w:r>
                      <w:r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/No)</w:t>
                      </w:r>
                    </w:p>
                    <w:p w14:paraId="2C9D8761" w14:textId="606D5A99" w:rsidR="004B68B4" w:rsidRPr="00CD0106" w:rsidRDefault="004B68B4" w:rsidP="003E2CA5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ind w:left="72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If yes</w:t>
                      </w:r>
                      <w:r w:rsidR="003E2CA5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to either of the above</w:t>
                      </w: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, please specify the below </w:t>
                      </w:r>
                      <w:r w:rsidR="003E2CA5"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details</w:t>
                      </w:r>
                      <w:r w:rsidR="003E2CA5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:</w:t>
                      </w:r>
                    </w:p>
                    <w:p w14:paraId="325F4F5C" w14:textId="23EA9B23" w:rsidR="004B68B4" w:rsidRPr="00CD0106" w:rsidRDefault="004B68B4" w:rsidP="003E2CA5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484"/>
                        </w:tabs>
                        <w:spacing w:before="50"/>
                        <w:ind w:left="216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CDSID:</w:t>
                      </w:r>
                      <w:r w:rsidR="00C47DEC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="0021251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</w:rPr>
                        <w:t>MMOTILAL</w:t>
                      </w:r>
                    </w:p>
                    <w:p w14:paraId="0D743BF7" w14:textId="7C4BC6B6" w:rsidR="004B68B4" w:rsidRPr="00CD0106" w:rsidRDefault="004B68B4" w:rsidP="003E2CA5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484"/>
                        </w:tabs>
                        <w:spacing w:before="50"/>
                        <w:ind w:left="216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Supervisor:</w:t>
                      </w:r>
                      <w:r w:rsidR="00122687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="00122687" w:rsidRPr="0012268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</w:rPr>
                        <w:t>Sri Ramoju Ramu</w:t>
                      </w:r>
                    </w:p>
                    <w:p w14:paraId="3F2D2768" w14:textId="0216EA02" w:rsidR="004B68B4" w:rsidRPr="00CD0106" w:rsidRDefault="004B68B4" w:rsidP="003E2CA5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484"/>
                        </w:tabs>
                        <w:spacing w:before="50"/>
                        <w:ind w:left="216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Duration of the Project:</w:t>
                      </w:r>
                      <w:r w:rsidR="0012268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122687" w:rsidRPr="0012268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</w:rPr>
                        <w:t>3 months</w:t>
                      </w:r>
                    </w:p>
                    <w:p w14:paraId="346E4BBD" w14:textId="7CBA6B81" w:rsidR="004B68B4" w:rsidRPr="00CD0106" w:rsidRDefault="004B68B4" w:rsidP="003E2CA5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484"/>
                        </w:tabs>
                        <w:spacing w:before="50"/>
                        <w:ind w:left="216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Exit reason:</w:t>
                      </w:r>
                      <w:r w:rsidR="002F2B77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="00BF502C" w:rsidRPr="005E0AC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</w:rPr>
                        <w:t>Assignment Completed</w:t>
                      </w:r>
                    </w:p>
                    <w:p w14:paraId="065C65E2" w14:textId="77777777" w:rsidR="004B68B4" w:rsidRPr="00CD0106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</w:p>
                    <w:p w14:paraId="21BD48E0" w14:textId="35418BE1" w:rsidR="004B68B4" w:rsidRPr="00122687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Overall IT Experience:</w:t>
                      </w:r>
                      <w:r w:rsidR="00122687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="00122687" w:rsidRPr="0012268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</w:rPr>
                        <w:t>2 years</w:t>
                      </w:r>
                    </w:p>
                    <w:p w14:paraId="75A16E92" w14:textId="77777777" w:rsidR="004B68B4" w:rsidRPr="00CD0106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</w:p>
                    <w:p w14:paraId="4D1BD5E4" w14:textId="1876B909" w:rsidR="004B68B4" w:rsidRPr="00122687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Experience in Core Skill:</w:t>
                      </w:r>
                      <w:r w:rsidR="00122687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="0012268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Core Java,</w:t>
                      </w:r>
                      <w:r w:rsidR="00DA230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Java 8, SpringBoot, Angular, Microsoft Azure, GCP, Jenkins.</w:t>
                      </w:r>
                    </w:p>
                    <w:p w14:paraId="18C472DE" w14:textId="437778E7" w:rsidR="00A616EB" w:rsidRPr="00CD0106" w:rsidRDefault="00A616EB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</w:p>
                    <w:p w14:paraId="59660FFB" w14:textId="5B4435D3" w:rsidR="00A616EB" w:rsidRPr="00136896" w:rsidRDefault="00A616EB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Other relevant Qualification/</w:t>
                      </w:r>
                      <w:r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Certifications, if any:</w:t>
                      </w:r>
                      <w:r w:rsidR="0013689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="00136896" w:rsidRPr="00136896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</w:rPr>
                        <w:t>No</w:t>
                      </w:r>
                    </w:p>
                    <w:p w14:paraId="126D669C" w14:textId="77777777" w:rsidR="005B5401" w:rsidRDefault="005B5401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</w:p>
                    <w:p w14:paraId="19B6110F" w14:textId="7970B8F2" w:rsidR="008047B2" w:rsidRDefault="005B5401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="00A616EB"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Hacker rank</w:t>
                      </w:r>
                      <w:r w:rsidR="008047B2"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Score:   </w:t>
                      </w:r>
                      <w:r w:rsidR="00326A37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  </w:t>
                      </w:r>
                      <w:r w:rsidR="008047B2" w:rsidRPr="00CD0106"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>/</w:t>
                      </w:r>
                    </w:p>
                    <w:p w14:paraId="12401842" w14:textId="3FEF65EE" w:rsidR="005B5401" w:rsidRDefault="005B5401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</w:p>
                    <w:p w14:paraId="5E264003" w14:textId="3AF8CC7A" w:rsidR="005B5401" w:rsidRDefault="005B5401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87BE10" w14:textId="77777777" w:rsidR="00BB7A78" w:rsidRPr="00CD0106" w:rsidRDefault="00BB7A78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/>
                          <w:bCs/>
                          <w:color w:val="1F497D" w:themeColor="text2"/>
                          <w:sz w:val="22"/>
                          <w:szCs w:val="22"/>
                        </w:rPr>
                      </w:pPr>
                    </w:p>
                    <w:p w14:paraId="543AB893" w14:textId="77777777" w:rsidR="00A616EB" w:rsidRPr="00CD0106" w:rsidRDefault="00A616EB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Century Gothic" w:hAnsi="Century Gothic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FE97999" w14:textId="77777777" w:rsidR="004B68B4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AEAC064" w14:textId="77777777" w:rsidR="004B68B4" w:rsidRPr="009F7083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AE3A60E" w14:textId="77777777" w:rsidR="004B68B4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2A6625F4" w14:textId="77777777" w:rsidR="004B68B4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2BCAC454" w14:textId="77777777" w:rsidR="004B68B4" w:rsidRPr="009F7083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1CDA9752" w14:textId="77777777" w:rsidR="004B68B4" w:rsidRPr="009F7083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08EBDF3D" w14:textId="77777777" w:rsidR="004B68B4" w:rsidRPr="00640FD6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</w:pPr>
                    </w:p>
                    <w:p w14:paraId="5BDFCE59" w14:textId="77777777" w:rsidR="004B68B4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</w:pPr>
                    </w:p>
                    <w:p w14:paraId="33FC0619" w14:textId="77777777" w:rsidR="004B68B4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</w:pPr>
                    </w:p>
                    <w:p w14:paraId="6682B7C9" w14:textId="77777777" w:rsidR="004B68B4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</w:pPr>
                    </w:p>
                    <w:p w14:paraId="3FD17788" w14:textId="77777777" w:rsidR="004B68B4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</w:pPr>
                    </w:p>
                    <w:p w14:paraId="61E36A41" w14:textId="77777777" w:rsidR="004B68B4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</w:pPr>
                    </w:p>
                    <w:p w14:paraId="6C703540" w14:textId="77777777" w:rsidR="004B68B4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</w:pPr>
                    </w:p>
                    <w:p w14:paraId="27B7B8D6" w14:textId="77777777" w:rsidR="004B68B4" w:rsidRDefault="004B68B4" w:rsidP="004B68B4">
                      <w:pPr>
                        <w:pStyle w:val="BodyText"/>
                        <w:tabs>
                          <w:tab w:val="left" w:pos="4484"/>
                        </w:tabs>
                        <w:spacing w:before="50"/>
                        <w:ind w:left="10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11838CA" w14:textId="79477ABE" w:rsidR="008047B2" w:rsidRDefault="008047B2" w:rsidP="00420BC1">
      <w:pPr>
        <w:pStyle w:val="NoSpacing"/>
      </w:pPr>
    </w:p>
    <w:p w14:paraId="6309AD25" w14:textId="730D5F30" w:rsidR="008047B2" w:rsidRPr="00420BC1" w:rsidRDefault="008047B2" w:rsidP="00420BC1">
      <w:pPr>
        <w:pStyle w:val="NoSpacing"/>
      </w:pPr>
    </w:p>
    <w:p w14:paraId="3664268E" w14:textId="15BAF9CE" w:rsidR="008B43C9" w:rsidRDefault="00BB7A78" w:rsidP="005B540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entury Gothic" w:hAnsi="Century Gothic"/>
          <w:b/>
          <w:bCs/>
          <w:color w:val="1F497D" w:themeColor="text2"/>
        </w:rPr>
      </w:pPr>
      <w:r>
        <w:rPr>
          <w:rFonts w:ascii="Century Gothic" w:hAnsi="Century Gothic"/>
          <w:b/>
          <w:bCs/>
          <w:color w:val="1F497D" w:themeColor="text2"/>
        </w:rPr>
        <w:t>Candidate’s Top 3 relevant Skills:</w:t>
      </w:r>
    </w:p>
    <w:p w14:paraId="410E16F9" w14:textId="0C60401A" w:rsidR="00BB7A78" w:rsidRDefault="00BB7A78" w:rsidP="005B540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entury Gothic" w:hAnsi="Century Gothic"/>
          <w:b/>
          <w:bCs/>
          <w:color w:val="1F497D" w:themeColor="text2"/>
        </w:rPr>
      </w:pPr>
      <w:r>
        <w:rPr>
          <w:rFonts w:ascii="Century Gothic" w:hAnsi="Century Gothic"/>
          <w:b/>
          <w:bCs/>
          <w:color w:val="1F497D" w:themeColor="text2"/>
        </w:rPr>
        <w:tab/>
        <w:t>i.</w:t>
      </w:r>
      <w:r w:rsidR="00DA230E" w:rsidRPr="00DA230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A230E" w:rsidRPr="00DA230E">
        <w:rPr>
          <w:rFonts w:ascii="Times New Roman" w:hAnsi="Times New Roman"/>
          <w:color w:val="202124"/>
          <w:shd w:val="clear" w:color="auto" w:fill="FFFFFF"/>
        </w:rPr>
        <w:t>Communication skills</w:t>
      </w:r>
      <w:r w:rsidR="00DA230E" w:rsidRPr="00DA230E">
        <w:rPr>
          <w:rFonts w:ascii="Times New Roman" w:hAnsi="Times New Roman"/>
          <w:color w:val="202124"/>
          <w:shd w:val="clear" w:color="auto" w:fill="FFFFFF"/>
        </w:rPr>
        <w:t xml:space="preserve">, </w:t>
      </w:r>
      <w:r w:rsidR="00DA230E" w:rsidRPr="00DA230E">
        <w:rPr>
          <w:rFonts w:ascii="Times New Roman" w:hAnsi="Times New Roman"/>
          <w:color w:val="202124"/>
          <w:shd w:val="clear" w:color="auto" w:fill="FFFFFF"/>
        </w:rPr>
        <w:t>Teamwork skills.</w:t>
      </w:r>
    </w:p>
    <w:p w14:paraId="48941983" w14:textId="758D21AB" w:rsidR="00BB7A78" w:rsidRDefault="00BB7A78" w:rsidP="005B540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entury Gothic" w:hAnsi="Century Gothic"/>
          <w:b/>
          <w:bCs/>
          <w:color w:val="1F497D" w:themeColor="text2"/>
        </w:rPr>
      </w:pPr>
      <w:r>
        <w:rPr>
          <w:rFonts w:ascii="Century Gothic" w:hAnsi="Century Gothic"/>
          <w:b/>
          <w:bCs/>
          <w:color w:val="1F497D" w:themeColor="text2"/>
        </w:rPr>
        <w:tab/>
        <w:t>ii.</w:t>
      </w:r>
      <w:r w:rsidR="00DA230E" w:rsidRPr="00DA230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A230E" w:rsidRPr="00DA230E">
        <w:rPr>
          <w:rFonts w:ascii="Times New Roman" w:hAnsi="Times New Roman"/>
          <w:color w:val="202124"/>
          <w:shd w:val="clear" w:color="auto" w:fill="FFFFFF"/>
        </w:rPr>
        <w:t>Learning/adaptability skills</w:t>
      </w:r>
    </w:p>
    <w:p w14:paraId="5A67C56C" w14:textId="5173EA12" w:rsidR="00BB7A78" w:rsidRPr="00DA230E" w:rsidRDefault="00BB7A78" w:rsidP="005B540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Cs/>
          <w:color w:val="000000" w:themeColor="text1"/>
        </w:rPr>
      </w:pPr>
      <w:r>
        <w:rPr>
          <w:rFonts w:ascii="Century Gothic" w:hAnsi="Century Gothic"/>
          <w:b/>
          <w:bCs/>
          <w:color w:val="1F497D" w:themeColor="text2"/>
        </w:rPr>
        <w:tab/>
        <w:t>iii.</w:t>
      </w:r>
      <w:r w:rsidR="00DA230E">
        <w:rPr>
          <w:rFonts w:ascii="Century Gothic" w:hAnsi="Century Gothic"/>
          <w:b/>
          <w:bCs/>
          <w:color w:val="1F497D" w:themeColor="text2"/>
        </w:rPr>
        <w:t xml:space="preserve"> </w:t>
      </w:r>
      <w:r w:rsidR="00DA230E">
        <w:rPr>
          <w:rFonts w:ascii="Times New Roman" w:hAnsi="Times New Roman"/>
          <w:bCs/>
          <w:color w:val="000000" w:themeColor="text1"/>
        </w:rPr>
        <w:t>Problem-Solving skills</w:t>
      </w:r>
    </w:p>
    <w:p w14:paraId="3FC723EB" w14:textId="77777777" w:rsidR="00BB7A78" w:rsidRDefault="00BB7A78" w:rsidP="005B540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</w:p>
    <w:p w14:paraId="31B93269" w14:textId="77777777" w:rsidR="00762C6C" w:rsidRDefault="00762C6C" w:rsidP="00545838">
      <w:pPr>
        <w:rPr>
          <w:rFonts w:ascii="Calibri" w:eastAsia="Calibri" w:hAnsi="Calibri" w:cs="Times New Roman"/>
          <w:u w:val="single"/>
          <w:lang w:val="en-US" w:eastAsia="en-US"/>
        </w:rPr>
      </w:pPr>
    </w:p>
    <w:p w14:paraId="04F98735" w14:textId="7C7677E6" w:rsidR="0005212B" w:rsidRPr="00A65673" w:rsidRDefault="0005212B" w:rsidP="00326A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rFonts w:ascii="Century Gothic" w:hAnsi="Century Gothic" w:cs="Tahoma"/>
          <w:color w:val="FFFFFF"/>
          <w:sz w:val="28"/>
          <w:szCs w:val="28"/>
        </w:rPr>
      </w:pPr>
      <w:r w:rsidRPr="00A65673">
        <w:rPr>
          <w:rFonts w:ascii="Century Gothic" w:hAnsi="Century Gothic" w:cs="Tahoma"/>
          <w:color w:val="FFFFFF"/>
          <w:sz w:val="28"/>
          <w:szCs w:val="28"/>
        </w:rPr>
        <w:lastRenderedPageBreak/>
        <w:t>EDUCATION HISTORY</w:t>
      </w:r>
    </w:p>
    <w:p w14:paraId="73C4A563" w14:textId="77777777" w:rsidR="0005212B" w:rsidRDefault="0005212B" w:rsidP="0005212B">
      <w:pPr>
        <w:pStyle w:val="NoSpacing"/>
        <w:rPr>
          <w:sz w:val="10"/>
        </w:rPr>
      </w:pPr>
    </w:p>
    <w:p w14:paraId="5A09BC73" w14:textId="5C9405CA" w:rsidR="0005212B" w:rsidRPr="00136896" w:rsidRDefault="0005212B" w:rsidP="000521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  <w:u w:val="single"/>
        </w:rPr>
      </w:pPr>
      <w:r w:rsidRPr="00BB7A78">
        <w:rPr>
          <w:rFonts w:ascii="Century Gothic" w:hAnsi="Century Gothic"/>
          <w:b/>
          <w:color w:val="1F497D" w:themeColor="text2"/>
          <w:u w:val="single"/>
        </w:rPr>
        <w:t xml:space="preserve">Educational </w:t>
      </w:r>
      <w:r w:rsidR="009B37CE" w:rsidRPr="00BB7A78">
        <w:rPr>
          <w:rFonts w:ascii="Century Gothic" w:hAnsi="Century Gothic"/>
          <w:b/>
          <w:color w:val="1F497D" w:themeColor="text2"/>
          <w:u w:val="single"/>
        </w:rPr>
        <w:t>History:</w:t>
      </w:r>
      <w:r w:rsidR="00B939E9">
        <w:rPr>
          <w:rFonts w:ascii="Century Gothic" w:hAnsi="Century Gothic"/>
          <w:b/>
          <w:color w:val="1F497D" w:themeColor="text2"/>
          <w:u w:val="single"/>
        </w:rPr>
        <w:t xml:space="preserve"> </w:t>
      </w:r>
      <w:r w:rsidR="00136896">
        <w:rPr>
          <w:rFonts w:ascii="Century Gothic" w:hAnsi="Century Gothic"/>
          <w:b/>
          <w:color w:val="1F497D" w:themeColor="text2"/>
          <w:u w:val="single"/>
        </w:rPr>
        <w:t xml:space="preserve"> </w:t>
      </w:r>
      <w:r w:rsidR="00136896" w:rsidRPr="00B939E9">
        <w:rPr>
          <w:rFonts w:ascii="Times New Roman" w:hAnsi="Times New Roman"/>
          <w:color w:val="000000" w:themeColor="text1"/>
        </w:rPr>
        <w:t>B.E(CSE)</w:t>
      </w:r>
    </w:p>
    <w:p w14:paraId="382F5201" w14:textId="77777777" w:rsidR="00BB7A78" w:rsidRPr="00BB7A78" w:rsidRDefault="00BB7A78" w:rsidP="000521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Gothic" w:hAnsi="Century Gothic"/>
          <w:b/>
          <w:color w:val="1F497D" w:themeColor="text2"/>
          <w:u w:val="single"/>
        </w:rPr>
      </w:pPr>
    </w:p>
    <w:p w14:paraId="3D0230E2" w14:textId="43461D88" w:rsidR="008F0C66" w:rsidRPr="00BB7A78" w:rsidRDefault="0005212B" w:rsidP="000521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Gothic" w:hAnsi="Century Gothic"/>
          <w:b/>
          <w:color w:val="1F497D" w:themeColor="text2"/>
          <w:u w:val="single"/>
        </w:rPr>
      </w:pPr>
      <w:r w:rsidRPr="00BB7A78">
        <w:rPr>
          <w:rFonts w:ascii="Century Gothic" w:hAnsi="Century Gothic"/>
          <w:b/>
          <w:color w:val="1F497D" w:themeColor="text2"/>
          <w:u w:val="single"/>
        </w:rPr>
        <w:t>University Degree Bachelor</w:t>
      </w:r>
    </w:p>
    <w:p w14:paraId="7063F7D4" w14:textId="67443DFE" w:rsidR="008F0C66" w:rsidRPr="00136896" w:rsidRDefault="00DE1E9A" w:rsidP="008F0C6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color w:val="000000" w:themeColor="text1"/>
        </w:rPr>
      </w:pPr>
      <w:sdt>
        <w:sdtPr>
          <w:rPr>
            <w:rFonts w:ascii="Century Gothic" w:hAnsi="Century Gothic"/>
            <w:b/>
            <w:color w:val="1F497D" w:themeColor="text2"/>
          </w:rPr>
          <w:id w:val="1882586999"/>
          <w:placeholder>
            <w:docPart w:val="D2CB74AFE10A40FAA99AAD25D48C8795"/>
          </w:placeholder>
          <w:showingPlcHdr/>
          <w:text/>
        </w:sdtPr>
        <w:sdtEndPr/>
        <w:sdtContent>
          <w:r w:rsidR="00CA6557" w:rsidRPr="005031E0">
            <w:rPr>
              <w:rFonts w:ascii="Century Gothic" w:hAnsi="Century Gothic"/>
              <w:color w:val="808080" w:themeColor="background1" w:themeShade="80"/>
            </w:rPr>
            <w:t>Please enter Duration of study (MM.YYYY – MM.YYYY)</w:t>
          </w:r>
        </w:sdtContent>
      </w:sdt>
      <w:r w:rsidR="00136896">
        <w:rPr>
          <w:rFonts w:ascii="Century Gothic" w:hAnsi="Century Gothic"/>
          <w:b/>
          <w:color w:val="1F497D" w:themeColor="text2"/>
        </w:rPr>
        <w:t xml:space="preserve">: </w:t>
      </w:r>
      <w:r w:rsidR="00136896" w:rsidRPr="00136896">
        <w:rPr>
          <w:rFonts w:ascii="Century Gothic" w:hAnsi="Century Gothic"/>
          <w:color w:val="000000" w:themeColor="text1"/>
        </w:rPr>
        <w:t>(</w:t>
      </w:r>
      <w:r w:rsidR="00697855">
        <w:rPr>
          <w:rFonts w:ascii="Times New Roman" w:hAnsi="Times New Roman"/>
          <w:color w:val="000000" w:themeColor="text1"/>
        </w:rPr>
        <w:t>08/</w:t>
      </w:r>
      <w:r w:rsidR="00136896" w:rsidRPr="00136896">
        <w:rPr>
          <w:rFonts w:ascii="Times New Roman" w:hAnsi="Times New Roman"/>
          <w:color w:val="000000" w:themeColor="text1"/>
        </w:rPr>
        <w:t>2016 –</w:t>
      </w:r>
      <w:r w:rsidR="00697855">
        <w:rPr>
          <w:rFonts w:ascii="Times New Roman" w:hAnsi="Times New Roman"/>
          <w:color w:val="000000" w:themeColor="text1"/>
        </w:rPr>
        <w:t xml:space="preserve"> 10/</w:t>
      </w:r>
      <w:r w:rsidR="00136896" w:rsidRPr="00136896">
        <w:rPr>
          <w:rFonts w:ascii="Times New Roman" w:hAnsi="Times New Roman"/>
          <w:color w:val="000000" w:themeColor="text1"/>
        </w:rPr>
        <w:t>2020)</w:t>
      </w:r>
    </w:p>
    <w:p w14:paraId="10C7EA73" w14:textId="702A0C73" w:rsidR="0005212B" w:rsidRPr="00136896" w:rsidRDefault="00DE1E9A" w:rsidP="000521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</w:rPr>
      </w:pPr>
      <w:sdt>
        <w:sdtPr>
          <w:rPr>
            <w:rFonts w:ascii="Century Gothic" w:hAnsi="Century Gothic"/>
            <w:b/>
            <w:color w:val="1F497D" w:themeColor="text2"/>
          </w:rPr>
          <w:id w:val="357936094"/>
          <w:placeholder>
            <w:docPart w:val="EA402D9107104792BDD3EAFCBFE699F7"/>
          </w:placeholder>
          <w:showingPlcHdr/>
        </w:sdtPr>
        <w:sdtEndPr/>
        <w:sdtContent>
          <w:r w:rsidR="0005212B" w:rsidRPr="00BB7A78">
            <w:rPr>
              <w:rFonts w:ascii="Century Gothic" w:hAnsi="Century Gothic"/>
              <w:bCs/>
              <w:color w:val="1F497D" w:themeColor="text2"/>
              <w:sz w:val="20"/>
              <w:szCs w:val="20"/>
            </w:rPr>
            <w:t>Please enter final degree, course of study and university name</w:t>
          </w:r>
        </w:sdtContent>
      </w:sdt>
      <w:r w:rsidR="00136896">
        <w:rPr>
          <w:rFonts w:ascii="Century Gothic" w:hAnsi="Century Gothic"/>
          <w:b/>
          <w:color w:val="1F497D" w:themeColor="text2"/>
        </w:rPr>
        <w:t>:</w:t>
      </w:r>
      <w:r w:rsidR="00136896">
        <w:rPr>
          <w:rFonts w:ascii="Times New Roman" w:hAnsi="Times New Roman"/>
          <w:b/>
          <w:color w:val="000000" w:themeColor="text1"/>
        </w:rPr>
        <w:t xml:space="preserve"> </w:t>
      </w:r>
      <w:r w:rsidR="009D54CE">
        <w:rPr>
          <w:rFonts w:ascii="Times New Roman" w:hAnsi="Times New Roman"/>
          <w:color w:val="000000" w:themeColor="text1"/>
        </w:rPr>
        <w:t xml:space="preserve">B.E(CSE), Regular, </w:t>
      </w:r>
      <w:r w:rsidR="00062648">
        <w:rPr>
          <w:rFonts w:ascii="Times New Roman" w:hAnsi="Times New Roman"/>
          <w:color w:val="000000" w:themeColor="text1"/>
        </w:rPr>
        <w:t>Anna Un</w:t>
      </w:r>
      <w:r w:rsidR="00E36DCC">
        <w:rPr>
          <w:rFonts w:ascii="Times New Roman" w:hAnsi="Times New Roman"/>
          <w:color w:val="000000" w:themeColor="text1"/>
        </w:rPr>
        <w:t>i</w:t>
      </w:r>
      <w:r w:rsidR="00062648">
        <w:rPr>
          <w:rFonts w:ascii="Times New Roman" w:hAnsi="Times New Roman"/>
          <w:color w:val="000000" w:themeColor="text1"/>
        </w:rPr>
        <w:t>versity</w:t>
      </w:r>
    </w:p>
    <w:p w14:paraId="3834990C" w14:textId="77777777" w:rsidR="00BB7A78" w:rsidRDefault="00BB7A78" w:rsidP="000521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Gothic" w:hAnsi="Century Gothic"/>
          <w:b/>
          <w:color w:val="1F497D" w:themeColor="text2"/>
          <w:u w:val="single"/>
        </w:rPr>
      </w:pPr>
    </w:p>
    <w:p w14:paraId="4BF230EE" w14:textId="5353280F" w:rsidR="0005212B" w:rsidRPr="00BB7A78" w:rsidRDefault="0005212B" w:rsidP="000521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Gothic" w:hAnsi="Century Gothic"/>
          <w:b/>
          <w:color w:val="1F497D" w:themeColor="text2"/>
          <w:u w:val="single"/>
        </w:rPr>
      </w:pPr>
      <w:r w:rsidRPr="00BB7A78">
        <w:rPr>
          <w:rFonts w:ascii="Century Gothic" w:hAnsi="Century Gothic"/>
          <w:b/>
          <w:color w:val="1F497D" w:themeColor="text2"/>
          <w:u w:val="single"/>
        </w:rPr>
        <w:t>University Degree Master</w:t>
      </w:r>
    </w:p>
    <w:p w14:paraId="5C99641C" w14:textId="2E0E60B5" w:rsidR="006F0ABE" w:rsidRPr="006F0ABE" w:rsidRDefault="00DE1E9A" w:rsidP="000521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Gothic" w:hAnsi="Century Gothic"/>
          <w:color w:val="1F497D" w:themeColor="text2"/>
        </w:rPr>
      </w:pPr>
      <w:sdt>
        <w:sdtPr>
          <w:rPr>
            <w:rFonts w:ascii="Century Gothic" w:hAnsi="Century Gothic"/>
            <w:b/>
            <w:color w:val="1F497D" w:themeColor="text2"/>
          </w:rPr>
          <w:id w:val="589810524"/>
          <w:placeholder>
            <w:docPart w:val="6CD515B67E354DD4BD424C73F8D16C0F"/>
          </w:placeholder>
          <w:showingPlcHdr/>
          <w:text/>
        </w:sdtPr>
        <w:sdtEndPr/>
        <w:sdtContent>
          <w:r w:rsidR="008F0C66" w:rsidRPr="00BB7A78">
            <w:rPr>
              <w:rFonts w:ascii="Century Gothic" w:hAnsi="Century Gothic"/>
              <w:bCs/>
              <w:color w:val="1F497D" w:themeColor="text2"/>
              <w:sz w:val="20"/>
              <w:szCs w:val="20"/>
            </w:rPr>
            <w:t>Please enter Duration of study (MM.YYYY – MM.YYYY)</w:t>
          </w:r>
        </w:sdtContent>
      </w:sdt>
    </w:p>
    <w:p w14:paraId="254BF161" w14:textId="0354BEED" w:rsidR="0005212B" w:rsidRPr="00BB7A78" w:rsidRDefault="00DE1E9A" w:rsidP="00E650B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120"/>
        </w:tabs>
        <w:rPr>
          <w:rFonts w:ascii="Century Gothic" w:hAnsi="Century Gothic"/>
          <w:b/>
          <w:color w:val="1F497D" w:themeColor="text2"/>
        </w:rPr>
      </w:pPr>
      <w:sdt>
        <w:sdtPr>
          <w:rPr>
            <w:rFonts w:ascii="Century Gothic" w:hAnsi="Century Gothic"/>
            <w:b/>
            <w:color w:val="1F497D" w:themeColor="text2"/>
          </w:rPr>
          <w:id w:val="-455178278"/>
          <w:placeholder>
            <w:docPart w:val="EF951376A70C4727B501B9B68388677D"/>
          </w:placeholder>
          <w:showingPlcHdr/>
        </w:sdtPr>
        <w:sdtEndPr>
          <w:rPr>
            <w:sz w:val="20"/>
            <w:szCs w:val="20"/>
          </w:rPr>
        </w:sdtEndPr>
        <w:sdtContent>
          <w:r w:rsidR="0005212B" w:rsidRPr="00BB7A78">
            <w:rPr>
              <w:rFonts w:ascii="Century Gothic" w:hAnsi="Century Gothic"/>
              <w:bCs/>
              <w:color w:val="1F497D" w:themeColor="text2"/>
              <w:sz w:val="20"/>
              <w:szCs w:val="20"/>
            </w:rPr>
            <w:t>Please enter final degree, course of study and university name</w:t>
          </w:r>
        </w:sdtContent>
      </w:sdt>
      <w:r w:rsidR="00E650BB" w:rsidRPr="00BB7A78">
        <w:rPr>
          <w:rFonts w:ascii="Century Gothic" w:hAnsi="Century Gothic"/>
          <w:b/>
          <w:color w:val="1F497D" w:themeColor="text2"/>
        </w:rPr>
        <w:tab/>
      </w:r>
    </w:p>
    <w:p w14:paraId="643B1E51" w14:textId="77777777" w:rsidR="00ED45FD" w:rsidRPr="00ED45FD" w:rsidRDefault="00ED45FD" w:rsidP="000521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23985BF4" w14:textId="601BD97B" w:rsidR="00F929E9" w:rsidRPr="00545838" w:rsidRDefault="00F929E9" w:rsidP="00545838">
      <w:pPr>
        <w:rPr>
          <w:rFonts w:ascii="Calibri" w:eastAsia="Calibri" w:hAnsi="Calibri" w:cs="Times New Roman"/>
          <w:u w:val="single"/>
          <w:lang w:val="en-US" w:eastAsia="en-US"/>
        </w:rPr>
      </w:pPr>
    </w:p>
    <w:p w14:paraId="6693D2EA" w14:textId="2AFF9589" w:rsidR="00147709" w:rsidRPr="00A65673" w:rsidRDefault="00B97A0E" w:rsidP="00326A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rFonts w:ascii="Century Gothic" w:hAnsi="Century Gothic" w:cs="Tahoma"/>
          <w:color w:val="FFFFFF"/>
          <w:sz w:val="28"/>
          <w:szCs w:val="28"/>
        </w:rPr>
      </w:pPr>
      <w:r w:rsidRPr="00A65673">
        <w:rPr>
          <w:rFonts w:ascii="Century Gothic" w:hAnsi="Century Gothic" w:cs="Tahoma"/>
          <w:color w:val="FFFFFF"/>
          <w:sz w:val="28"/>
          <w:szCs w:val="28"/>
        </w:rPr>
        <w:t xml:space="preserve">EMPLOYMENT </w:t>
      </w:r>
      <w:r w:rsidR="00E0276F" w:rsidRPr="00A65673">
        <w:rPr>
          <w:rFonts w:ascii="Century Gothic" w:hAnsi="Century Gothic" w:cs="Tahoma"/>
          <w:color w:val="FFFFFF"/>
          <w:sz w:val="28"/>
          <w:szCs w:val="28"/>
        </w:rPr>
        <w:t>HISTORY</w:t>
      </w:r>
      <w:r w:rsidRPr="00A65673">
        <w:rPr>
          <w:rFonts w:ascii="Century Gothic" w:hAnsi="Century Gothic" w:cs="Tahoma"/>
          <w:color w:val="FFFFFF"/>
          <w:sz w:val="28"/>
          <w:szCs w:val="28"/>
        </w:rPr>
        <w:t xml:space="preserve"> (Please start with most recent employment)</w:t>
      </w:r>
    </w:p>
    <w:p w14:paraId="6FF1CF58" w14:textId="4C1DED4D" w:rsidR="00147709" w:rsidRPr="00CA6557" w:rsidRDefault="00147709" w:rsidP="00CA6557">
      <w:pPr>
        <w:rPr>
          <w:rFonts w:ascii="Calibri" w:eastAsia="Calibri" w:hAnsi="Calibri" w:cs="Times New Roman"/>
          <w:lang w:val="en-US" w:eastAsia="en-US"/>
        </w:rPr>
      </w:pPr>
      <w:r>
        <w:rPr>
          <w:rFonts w:ascii="Calibri" w:eastAsia="Calibri" w:hAnsi="Calibri" w:cs="Times New Roman"/>
          <w:lang w:val="en-US" w:eastAsia="en-US"/>
        </w:rPr>
        <w:br/>
      </w:r>
      <w:r w:rsidR="00CA6557">
        <w:t xml:space="preserve">* </w:t>
      </w:r>
      <w:r w:rsidR="00CA6557" w:rsidRPr="00CA6557">
        <w:rPr>
          <w:highlight w:val="yellow"/>
        </w:rPr>
        <w:t>You can leave this blank; we would paste your profile here.</w:t>
      </w:r>
    </w:p>
    <w:p w14:paraId="31AA8937" w14:textId="77777777" w:rsidR="00147709" w:rsidRDefault="00147709" w:rsidP="005F309C">
      <w:pPr>
        <w:rPr>
          <w:rFonts w:ascii="Calibri" w:eastAsia="Calibri" w:hAnsi="Calibri" w:cs="Times New Roman"/>
          <w:lang w:val="en-US" w:eastAsia="en-US"/>
        </w:rPr>
      </w:pPr>
    </w:p>
    <w:p w14:paraId="2C760210" w14:textId="77777777" w:rsidR="00147709" w:rsidRDefault="00147709" w:rsidP="005F309C">
      <w:pPr>
        <w:rPr>
          <w:rFonts w:ascii="Calibri" w:eastAsia="Calibri" w:hAnsi="Calibri" w:cs="Times New Roman"/>
          <w:lang w:val="en-US" w:eastAsia="en-US"/>
        </w:rPr>
      </w:pPr>
    </w:p>
    <w:p w14:paraId="36FDA66E" w14:textId="77777777" w:rsidR="00147709" w:rsidRDefault="00147709" w:rsidP="005F309C">
      <w:pPr>
        <w:rPr>
          <w:rFonts w:ascii="Calibri" w:eastAsia="Calibri" w:hAnsi="Calibri" w:cs="Times New Roman"/>
          <w:lang w:val="en-US" w:eastAsia="en-US"/>
        </w:rPr>
      </w:pPr>
    </w:p>
    <w:p w14:paraId="1929CC87" w14:textId="77777777" w:rsidR="00147709" w:rsidRDefault="00147709" w:rsidP="005F309C">
      <w:pPr>
        <w:rPr>
          <w:rFonts w:ascii="Calibri" w:eastAsia="Calibri" w:hAnsi="Calibri" w:cs="Times New Roman"/>
          <w:lang w:val="en-US" w:eastAsia="en-US"/>
        </w:rPr>
      </w:pPr>
    </w:p>
    <w:p w14:paraId="05D37031" w14:textId="6E5F8DE6" w:rsidR="004A2424" w:rsidRPr="00136A9C" w:rsidRDefault="004A2424" w:rsidP="005F309C"/>
    <w:sectPr w:rsidR="004A2424" w:rsidRPr="00136A9C" w:rsidSect="001E0DC0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1D749" w14:textId="77777777" w:rsidR="00DE1E9A" w:rsidRDefault="00DE1E9A" w:rsidP="00BA63B3">
      <w:pPr>
        <w:spacing w:after="0" w:line="240" w:lineRule="auto"/>
      </w:pPr>
      <w:r>
        <w:separator/>
      </w:r>
    </w:p>
  </w:endnote>
  <w:endnote w:type="continuationSeparator" w:id="0">
    <w:p w14:paraId="5B057F4E" w14:textId="77777777" w:rsidR="00DE1E9A" w:rsidRDefault="00DE1E9A" w:rsidP="00BA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17618" w14:textId="6A4A6793" w:rsidR="008047B2" w:rsidRPr="00326A37" w:rsidRDefault="008047B2" w:rsidP="00326A37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8444B0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  <w:r>
      <w:t xml:space="preserve">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8F953" w14:textId="77777777" w:rsidR="00DE1E9A" w:rsidRDefault="00DE1E9A" w:rsidP="00BA63B3">
      <w:pPr>
        <w:spacing w:after="0" w:line="240" w:lineRule="auto"/>
      </w:pPr>
      <w:r>
        <w:separator/>
      </w:r>
    </w:p>
  </w:footnote>
  <w:footnote w:type="continuationSeparator" w:id="0">
    <w:p w14:paraId="72CB5BFD" w14:textId="77777777" w:rsidR="00DE1E9A" w:rsidRDefault="00DE1E9A" w:rsidP="00BA6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8AA86" w14:textId="20B09622" w:rsidR="007A772F" w:rsidRDefault="00326A37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465D3A93" wp14:editId="4149F9F2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1720850" cy="676910"/>
          <wp:effectExtent l="0" t="0" r="0" b="8890"/>
          <wp:wrapNone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676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1979674405"/>
        <w:docPartObj>
          <w:docPartGallery w:val="Watermarks"/>
          <w:docPartUnique/>
        </w:docPartObj>
      </w:sdtPr>
      <w:sdtEndPr/>
      <w:sdtContent>
        <w:r w:rsidR="00DE1E9A">
          <w:rPr>
            <w:noProof/>
            <w:lang w:val="en-US" w:eastAsia="zh-TW"/>
          </w:rPr>
          <w:pict w14:anchorId="52D14F7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8879AD">
      <w:tab/>
    </w:r>
  </w:p>
  <w:p w14:paraId="50BA3FE9" w14:textId="4F12D635" w:rsidR="007A772F" w:rsidRDefault="004B68B4">
    <w:pPr>
      <w:pStyle w:val="Header"/>
    </w:pPr>
    <w:r>
      <w:rPr>
        <w:noProof/>
        <w:lang w:val="en-IN" w:eastAsia="en-IN"/>
      </w:rPr>
      <w:drawing>
        <wp:inline distT="0" distB="0" distL="0" distR="0" wp14:anchorId="45A5C2F4" wp14:editId="04BD1639">
          <wp:extent cx="1274749" cy="561975"/>
          <wp:effectExtent l="0" t="0" r="1905" b="0"/>
          <wp:docPr id="2" name="Picture 2" descr="A blue logo with white 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logo with white text&#10;&#10;Description automatically generated with low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118" cy="570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</w:t>
    </w:r>
  </w:p>
  <w:p w14:paraId="7877F8E3" w14:textId="77777777" w:rsidR="007A772F" w:rsidRDefault="007A772F">
    <w:pPr>
      <w:pStyle w:val="Header"/>
    </w:pPr>
  </w:p>
  <w:p w14:paraId="088DFE1F" w14:textId="1432B5DF" w:rsidR="006F3A5A" w:rsidRDefault="008879A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53A2B"/>
    <w:multiLevelType w:val="hybridMultilevel"/>
    <w:tmpl w:val="39723A90"/>
    <w:lvl w:ilvl="0" w:tplc="B770D426">
      <w:start w:val="1969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  <w:color w:val="808080" w:themeColor="background1" w:themeShade="8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23CD5"/>
    <w:multiLevelType w:val="hybridMultilevel"/>
    <w:tmpl w:val="F39E8AA6"/>
    <w:lvl w:ilvl="0" w:tplc="1EA02AA2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3D6425"/>
    <w:multiLevelType w:val="hybridMultilevel"/>
    <w:tmpl w:val="4D9A7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93061"/>
    <w:multiLevelType w:val="hybridMultilevel"/>
    <w:tmpl w:val="CF1E63A4"/>
    <w:lvl w:ilvl="0" w:tplc="A7CA601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F2053"/>
    <w:multiLevelType w:val="hybridMultilevel"/>
    <w:tmpl w:val="6F885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70B59"/>
    <w:multiLevelType w:val="hybridMultilevel"/>
    <w:tmpl w:val="A462EF1A"/>
    <w:lvl w:ilvl="0" w:tplc="3E0CDB24">
      <w:numFmt w:val="bullet"/>
      <w:lvlText w:val="-"/>
      <w:lvlJc w:val="left"/>
      <w:pPr>
        <w:ind w:left="41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 w15:restartNumberingAfterBreak="0">
    <w:nsid w:val="48AC2827"/>
    <w:multiLevelType w:val="hybridMultilevel"/>
    <w:tmpl w:val="EF94A8E6"/>
    <w:lvl w:ilvl="0" w:tplc="EFCE7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E67527"/>
    <w:multiLevelType w:val="hybridMultilevel"/>
    <w:tmpl w:val="0532B7AE"/>
    <w:lvl w:ilvl="0" w:tplc="83C4892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66C94"/>
    <w:multiLevelType w:val="hybridMultilevel"/>
    <w:tmpl w:val="C7AEDD38"/>
    <w:lvl w:ilvl="0" w:tplc="209095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ocumentProtection w:edit="forms" w:enforcement="0"/>
  <w:defaultTabStop w:val="720"/>
  <w:hyphenationZone w:val="425"/>
  <w:doNotShadeFormData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28"/>
    <w:rsid w:val="00002D58"/>
    <w:rsid w:val="0000423D"/>
    <w:rsid w:val="0000463D"/>
    <w:rsid w:val="000160A6"/>
    <w:rsid w:val="0004131E"/>
    <w:rsid w:val="0004262F"/>
    <w:rsid w:val="00042D68"/>
    <w:rsid w:val="00047E7B"/>
    <w:rsid w:val="0005030C"/>
    <w:rsid w:val="0005212B"/>
    <w:rsid w:val="00062648"/>
    <w:rsid w:val="00063AEE"/>
    <w:rsid w:val="00071309"/>
    <w:rsid w:val="00071C80"/>
    <w:rsid w:val="0008216B"/>
    <w:rsid w:val="0009187F"/>
    <w:rsid w:val="000A05EE"/>
    <w:rsid w:val="000A09A3"/>
    <w:rsid w:val="000A3CCA"/>
    <w:rsid w:val="000A6076"/>
    <w:rsid w:val="000B0A29"/>
    <w:rsid w:val="000B5480"/>
    <w:rsid w:val="000B66EF"/>
    <w:rsid w:val="000D617A"/>
    <w:rsid w:val="000E1F54"/>
    <w:rsid w:val="000F6FF9"/>
    <w:rsid w:val="00101A5D"/>
    <w:rsid w:val="001037FA"/>
    <w:rsid w:val="001071AD"/>
    <w:rsid w:val="00110B96"/>
    <w:rsid w:val="00112092"/>
    <w:rsid w:val="00112C95"/>
    <w:rsid w:val="001201FC"/>
    <w:rsid w:val="00122687"/>
    <w:rsid w:val="001233E8"/>
    <w:rsid w:val="00131312"/>
    <w:rsid w:val="00136896"/>
    <w:rsid w:val="00136A9C"/>
    <w:rsid w:val="00141155"/>
    <w:rsid w:val="00142FA6"/>
    <w:rsid w:val="00147709"/>
    <w:rsid w:val="00152A4F"/>
    <w:rsid w:val="00162538"/>
    <w:rsid w:val="001745D7"/>
    <w:rsid w:val="001840F8"/>
    <w:rsid w:val="001920D7"/>
    <w:rsid w:val="001A6CDE"/>
    <w:rsid w:val="001B395B"/>
    <w:rsid w:val="001C0E76"/>
    <w:rsid w:val="001C3A1C"/>
    <w:rsid w:val="001C4A7D"/>
    <w:rsid w:val="001E024D"/>
    <w:rsid w:val="001E0DC0"/>
    <w:rsid w:val="001E1177"/>
    <w:rsid w:val="001E20AE"/>
    <w:rsid w:val="001E6837"/>
    <w:rsid w:val="001F52DA"/>
    <w:rsid w:val="00212511"/>
    <w:rsid w:val="00214ACE"/>
    <w:rsid w:val="00237E48"/>
    <w:rsid w:val="00242F4D"/>
    <w:rsid w:val="00244DB8"/>
    <w:rsid w:val="00251E16"/>
    <w:rsid w:val="00253D79"/>
    <w:rsid w:val="002579AA"/>
    <w:rsid w:val="0026007B"/>
    <w:rsid w:val="00277B5D"/>
    <w:rsid w:val="00291176"/>
    <w:rsid w:val="0029246F"/>
    <w:rsid w:val="00296518"/>
    <w:rsid w:val="002B3B92"/>
    <w:rsid w:val="002B7444"/>
    <w:rsid w:val="002D0041"/>
    <w:rsid w:val="002D1450"/>
    <w:rsid w:val="002E4C96"/>
    <w:rsid w:val="002F2B77"/>
    <w:rsid w:val="003014A7"/>
    <w:rsid w:val="00312D26"/>
    <w:rsid w:val="00320744"/>
    <w:rsid w:val="00322D46"/>
    <w:rsid w:val="00323B5A"/>
    <w:rsid w:val="00324ED6"/>
    <w:rsid w:val="003268DC"/>
    <w:rsid w:val="00326A37"/>
    <w:rsid w:val="00342824"/>
    <w:rsid w:val="0034793B"/>
    <w:rsid w:val="00356FA9"/>
    <w:rsid w:val="0035710A"/>
    <w:rsid w:val="003706A4"/>
    <w:rsid w:val="00374B10"/>
    <w:rsid w:val="00385A8A"/>
    <w:rsid w:val="00392158"/>
    <w:rsid w:val="003A1D37"/>
    <w:rsid w:val="003A2944"/>
    <w:rsid w:val="003B4F03"/>
    <w:rsid w:val="003C074A"/>
    <w:rsid w:val="003C2051"/>
    <w:rsid w:val="003C5961"/>
    <w:rsid w:val="003C5C8F"/>
    <w:rsid w:val="003D68E6"/>
    <w:rsid w:val="003E2CA5"/>
    <w:rsid w:val="003E4E95"/>
    <w:rsid w:val="003F0695"/>
    <w:rsid w:val="003F4290"/>
    <w:rsid w:val="003F58DB"/>
    <w:rsid w:val="003F72D1"/>
    <w:rsid w:val="0040410E"/>
    <w:rsid w:val="00404DC2"/>
    <w:rsid w:val="00412A24"/>
    <w:rsid w:val="00420BC1"/>
    <w:rsid w:val="00421EDD"/>
    <w:rsid w:val="0042272D"/>
    <w:rsid w:val="004241F9"/>
    <w:rsid w:val="004276E4"/>
    <w:rsid w:val="00454D04"/>
    <w:rsid w:val="004654C0"/>
    <w:rsid w:val="00485E89"/>
    <w:rsid w:val="00486B7F"/>
    <w:rsid w:val="004922F2"/>
    <w:rsid w:val="004923C7"/>
    <w:rsid w:val="00495D9C"/>
    <w:rsid w:val="00497B70"/>
    <w:rsid w:val="004A2197"/>
    <w:rsid w:val="004A2424"/>
    <w:rsid w:val="004A3A96"/>
    <w:rsid w:val="004B1517"/>
    <w:rsid w:val="004B58EF"/>
    <w:rsid w:val="004B68B4"/>
    <w:rsid w:val="004B7128"/>
    <w:rsid w:val="004C3CBD"/>
    <w:rsid w:val="004C6797"/>
    <w:rsid w:val="004D080C"/>
    <w:rsid w:val="004E3E37"/>
    <w:rsid w:val="004F55D4"/>
    <w:rsid w:val="005031E0"/>
    <w:rsid w:val="0051329B"/>
    <w:rsid w:val="00513A3C"/>
    <w:rsid w:val="005237CF"/>
    <w:rsid w:val="005263BD"/>
    <w:rsid w:val="0052670B"/>
    <w:rsid w:val="00545838"/>
    <w:rsid w:val="00556FDD"/>
    <w:rsid w:val="0056526E"/>
    <w:rsid w:val="005677C2"/>
    <w:rsid w:val="00577E81"/>
    <w:rsid w:val="005815F3"/>
    <w:rsid w:val="005A04EB"/>
    <w:rsid w:val="005A5A20"/>
    <w:rsid w:val="005B1748"/>
    <w:rsid w:val="005B34CF"/>
    <w:rsid w:val="005B5401"/>
    <w:rsid w:val="005B6E4A"/>
    <w:rsid w:val="005B76C2"/>
    <w:rsid w:val="005C5EA8"/>
    <w:rsid w:val="005D17C7"/>
    <w:rsid w:val="005E0ACF"/>
    <w:rsid w:val="005F23FF"/>
    <w:rsid w:val="005F309C"/>
    <w:rsid w:val="005F31CD"/>
    <w:rsid w:val="0060203B"/>
    <w:rsid w:val="006035D6"/>
    <w:rsid w:val="00603EDC"/>
    <w:rsid w:val="00622A68"/>
    <w:rsid w:val="0062397B"/>
    <w:rsid w:val="006323C2"/>
    <w:rsid w:val="00632DF4"/>
    <w:rsid w:val="00643725"/>
    <w:rsid w:val="00652659"/>
    <w:rsid w:val="006532D3"/>
    <w:rsid w:val="006736C1"/>
    <w:rsid w:val="00681E35"/>
    <w:rsid w:val="006907E4"/>
    <w:rsid w:val="00697855"/>
    <w:rsid w:val="006A1DF2"/>
    <w:rsid w:val="006B5DF2"/>
    <w:rsid w:val="006B696F"/>
    <w:rsid w:val="006B7989"/>
    <w:rsid w:val="006C169D"/>
    <w:rsid w:val="006C4580"/>
    <w:rsid w:val="006D0876"/>
    <w:rsid w:val="006D532F"/>
    <w:rsid w:val="006D5748"/>
    <w:rsid w:val="006D769E"/>
    <w:rsid w:val="006E6160"/>
    <w:rsid w:val="006F0402"/>
    <w:rsid w:val="006F0ABE"/>
    <w:rsid w:val="006F311F"/>
    <w:rsid w:val="006F3A5A"/>
    <w:rsid w:val="006F47B4"/>
    <w:rsid w:val="006F6CAE"/>
    <w:rsid w:val="00702B7E"/>
    <w:rsid w:val="00710D79"/>
    <w:rsid w:val="007214C8"/>
    <w:rsid w:val="00723610"/>
    <w:rsid w:val="00725F3E"/>
    <w:rsid w:val="007303F3"/>
    <w:rsid w:val="00731BA1"/>
    <w:rsid w:val="00741C54"/>
    <w:rsid w:val="00742CF0"/>
    <w:rsid w:val="00745BA6"/>
    <w:rsid w:val="00746AF9"/>
    <w:rsid w:val="007478D4"/>
    <w:rsid w:val="00751960"/>
    <w:rsid w:val="00751A7C"/>
    <w:rsid w:val="00757D90"/>
    <w:rsid w:val="007602F3"/>
    <w:rsid w:val="00762C6C"/>
    <w:rsid w:val="007A7325"/>
    <w:rsid w:val="007A772F"/>
    <w:rsid w:val="007B0AA4"/>
    <w:rsid w:val="007B21DA"/>
    <w:rsid w:val="007C12DC"/>
    <w:rsid w:val="007C526F"/>
    <w:rsid w:val="007C7948"/>
    <w:rsid w:val="007E0A07"/>
    <w:rsid w:val="007E0D0A"/>
    <w:rsid w:val="007E1FEC"/>
    <w:rsid w:val="007E2A3B"/>
    <w:rsid w:val="007E7B5E"/>
    <w:rsid w:val="007F3AF7"/>
    <w:rsid w:val="00800A93"/>
    <w:rsid w:val="008047B2"/>
    <w:rsid w:val="00820751"/>
    <w:rsid w:val="00826E75"/>
    <w:rsid w:val="00834F2C"/>
    <w:rsid w:val="008373DB"/>
    <w:rsid w:val="008444B0"/>
    <w:rsid w:val="008516B0"/>
    <w:rsid w:val="00852336"/>
    <w:rsid w:val="00884371"/>
    <w:rsid w:val="008879AD"/>
    <w:rsid w:val="008935FA"/>
    <w:rsid w:val="00893725"/>
    <w:rsid w:val="008A26F6"/>
    <w:rsid w:val="008A6C94"/>
    <w:rsid w:val="008B144E"/>
    <w:rsid w:val="008B43C9"/>
    <w:rsid w:val="008C66DF"/>
    <w:rsid w:val="008C766C"/>
    <w:rsid w:val="008D1E9A"/>
    <w:rsid w:val="008E13E7"/>
    <w:rsid w:val="008E5B6A"/>
    <w:rsid w:val="008E60D8"/>
    <w:rsid w:val="008F0C66"/>
    <w:rsid w:val="008F5D46"/>
    <w:rsid w:val="009056E5"/>
    <w:rsid w:val="009162C3"/>
    <w:rsid w:val="00921F02"/>
    <w:rsid w:val="00925A62"/>
    <w:rsid w:val="00936AEC"/>
    <w:rsid w:val="009403C4"/>
    <w:rsid w:val="0094562F"/>
    <w:rsid w:val="00953446"/>
    <w:rsid w:val="009576F1"/>
    <w:rsid w:val="00960971"/>
    <w:rsid w:val="009676D2"/>
    <w:rsid w:val="00984DF6"/>
    <w:rsid w:val="00985956"/>
    <w:rsid w:val="009860EB"/>
    <w:rsid w:val="009873BA"/>
    <w:rsid w:val="009933CC"/>
    <w:rsid w:val="009A0963"/>
    <w:rsid w:val="009A1946"/>
    <w:rsid w:val="009B2153"/>
    <w:rsid w:val="009B3704"/>
    <w:rsid w:val="009B37CE"/>
    <w:rsid w:val="009B576A"/>
    <w:rsid w:val="009B76D3"/>
    <w:rsid w:val="009D54CE"/>
    <w:rsid w:val="009D6820"/>
    <w:rsid w:val="009F1C9C"/>
    <w:rsid w:val="009F22FF"/>
    <w:rsid w:val="00A0172C"/>
    <w:rsid w:val="00A041F0"/>
    <w:rsid w:val="00A147BD"/>
    <w:rsid w:val="00A157E9"/>
    <w:rsid w:val="00A25D91"/>
    <w:rsid w:val="00A34A7F"/>
    <w:rsid w:val="00A35FCA"/>
    <w:rsid w:val="00A50F70"/>
    <w:rsid w:val="00A616EB"/>
    <w:rsid w:val="00A649D1"/>
    <w:rsid w:val="00A65673"/>
    <w:rsid w:val="00A716EA"/>
    <w:rsid w:val="00A7471A"/>
    <w:rsid w:val="00A8059E"/>
    <w:rsid w:val="00A80A27"/>
    <w:rsid w:val="00A81419"/>
    <w:rsid w:val="00A846D3"/>
    <w:rsid w:val="00A935AF"/>
    <w:rsid w:val="00A971F0"/>
    <w:rsid w:val="00A97430"/>
    <w:rsid w:val="00AB20A1"/>
    <w:rsid w:val="00AE3A4B"/>
    <w:rsid w:val="00AF4494"/>
    <w:rsid w:val="00B00BB3"/>
    <w:rsid w:val="00B03C64"/>
    <w:rsid w:val="00B11600"/>
    <w:rsid w:val="00B1414F"/>
    <w:rsid w:val="00B14B9C"/>
    <w:rsid w:val="00B241D9"/>
    <w:rsid w:val="00B32A8A"/>
    <w:rsid w:val="00B34C96"/>
    <w:rsid w:val="00B37730"/>
    <w:rsid w:val="00B434B9"/>
    <w:rsid w:val="00B725AD"/>
    <w:rsid w:val="00B77364"/>
    <w:rsid w:val="00B84212"/>
    <w:rsid w:val="00B85268"/>
    <w:rsid w:val="00B939E9"/>
    <w:rsid w:val="00B954E7"/>
    <w:rsid w:val="00B97A0E"/>
    <w:rsid w:val="00BA202F"/>
    <w:rsid w:val="00BA63B3"/>
    <w:rsid w:val="00BB0C71"/>
    <w:rsid w:val="00BB6CE3"/>
    <w:rsid w:val="00BB7A78"/>
    <w:rsid w:val="00BC58B0"/>
    <w:rsid w:val="00BC678F"/>
    <w:rsid w:val="00BD0F17"/>
    <w:rsid w:val="00BD7234"/>
    <w:rsid w:val="00BE2E16"/>
    <w:rsid w:val="00BE3A4D"/>
    <w:rsid w:val="00BF502C"/>
    <w:rsid w:val="00BF766D"/>
    <w:rsid w:val="00C03A94"/>
    <w:rsid w:val="00C07912"/>
    <w:rsid w:val="00C31475"/>
    <w:rsid w:val="00C32C00"/>
    <w:rsid w:val="00C32C4E"/>
    <w:rsid w:val="00C44027"/>
    <w:rsid w:val="00C46B1F"/>
    <w:rsid w:val="00C47DEC"/>
    <w:rsid w:val="00C53C54"/>
    <w:rsid w:val="00C54155"/>
    <w:rsid w:val="00C62F8D"/>
    <w:rsid w:val="00C67B8A"/>
    <w:rsid w:val="00C753FA"/>
    <w:rsid w:val="00C75492"/>
    <w:rsid w:val="00C767D2"/>
    <w:rsid w:val="00C809BF"/>
    <w:rsid w:val="00CA3C8A"/>
    <w:rsid w:val="00CA6557"/>
    <w:rsid w:val="00CB4407"/>
    <w:rsid w:val="00CB4A44"/>
    <w:rsid w:val="00CB64EF"/>
    <w:rsid w:val="00CC32E4"/>
    <w:rsid w:val="00CD0106"/>
    <w:rsid w:val="00CD13CD"/>
    <w:rsid w:val="00CD2998"/>
    <w:rsid w:val="00CD757C"/>
    <w:rsid w:val="00CE47A6"/>
    <w:rsid w:val="00CF5B80"/>
    <w:rsid w:val="00CF5F4D"/>
    <w:rsid w:val="00D03524"/>
    <w:rsid w:val="00D13DA8"/>
    <w:rsid w:val="00D40A04"/>
    <w:rsid w:val="00D41DE0"/>
    <w:rsid w:val="00D55D0F"/>
    <w:rsid w:val="00D62A77"/>
    <w:rsid w:val="00D63666"/>
    <w:rsid w:val="00D63C7C"/>
    <w:rsid w:val="00D72A4E"/>
    <w:rsid w:val="00D77A1E"/>
    <w:rsid w:val="00D817AD"/>
    <w:rsid w:val="00D83466"/>
    <w:rsid w:val="00D87B24"/>
    <w:rsid w:val="00D959CA"/>
    <w:rsid w:val="00D9663F"/>
    <w:rsid w:val="00DA02C9"/>
    <w:rsid w:val="00DA111F"/>
    <w:rsid w:val="00DA230E"/>
    <w:rsid w:val="00DB6AC3"/>
    <w:rsid w:val="00DC123B"/>
    <w:rsid w:val="00DD3964"/>
    <w:rsid w:val="00DD4DAE"/>
    <w:rsid w:val="00DE1E9A"/>
    <w:rsid w:val="00DF3478"/>
    <w:rsid w:val="00DF3C0B"/>
    <w:rsid w:val="00DF7BDD"/>
    <w:rsid w:val="00E0276F"/>
    <w:rsid w:val="00E02DBE"/>
    <w:rsid w:val="00E046B7"/>
    <w:rsid w:val="00E13234"/>
    <w:rsid w:val="00E2141E"/>
    <w:rsid w:val="00E24E51"/>
    <w:rsid w:val="00E31958"/>
    <w:rsid w:val="00E34150"/>
    <w:rsid w:val="00E36DCC"/>
    <w:rsid w:val="00E372EA"/>
    <w:rsid w:val="00E43F52"/>
    <w:rsid w:val="00E55919"/>
    <w:rsid w:val="00E619BC"/>
    <w:rsid w:val="00E63A66"/>
    <w:rsid w:val="00E650BB"/>
    <w:rsid w:val="00E67F54"/>
    <w:rsid w:val="00E73654"/>
    <w:rsid w:val="00E73D07"/>
    <w:rsid w:val="00E75BC1"/>
    <w:rsid w:val="00E8762C"/>
    <w:rsid w:val="00E900EF"/>
    <w:rsid w:val="00E929A2"/>
    <w:rsid w:val="00E93184"/>
    <w:rsid w:val="00EB3E2A"/>
    <w:rsid w:val="00EC12CB"/>
    <w:rsid w:val="00EC226D"/>
    <w:rsid w:val="00EC4A1B"/>
    <w:rsid w:val="00EC64E3"/>
    <w:rsid w:val="00ED45FD"/>
    <w:rsid w:val="00EF688E"/>
    <w:rsid w:val="00EF79A5"/>
    <w:rsid w:val="00F14CCD"/>
    <w:rsid w:val="00F1592C"/>
    <w:rsid w:val="00F2397C"/>
    <w:rsid w:val="00F24D19"/>
    <w:rsid w:val="00F31077"/>
    <w:rsid w:val="00F336AB"/>
    <w:rsid w:val="00F36960"/>
    <w:rsid w:val="00F467C6"/>
    <w:rsid w:val="00F5208E"/>
    <w:rsid w:val="00F55C40"/>
    <w:rsid w:val="00F67BE2"/>
    <w:rsid w:val="00F70034"/>
    <w:rsid w:val="00F71FF6"/>
    <w:rsid w:val="00F9250D"/>
    <w:rsid w:val="00F929E9"/>
    <w:rsid w:val="00FB0318"/>
    <w:rsid w:val="00FC57B5"/>
    <w:rsid w:val="00FD5560"/>
    <w:rsid w:val="00FE4C37"/>
    <w:rsid w:val="00FE756B"/>
    <w:rsid w:val="00FF431F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8813161"/>
  <w15:docId w15:val="{2B442B64-B1C6-47A2-9D3C-C12100A9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3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3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6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3B3"/>
  </w:style>
  <w:style w:type="paragraph" w:styleId="Footer">
    <w:name w:val="footer"/>
    <w:basedOn w:val="Normal"/>
    <w:link w:val="FooterChar"/>
    <w:uiPriority w:val="99"/>
    <w:unhideWhenUsed/>
    <w:rsid w:val="00BA6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3B3"/>
  </w:style>
  <w:style w:type="paragraph" w:styleId="NoSpacing">
    <w:name w:val="No Spacing"/>
    <w:uiPriority w:val="1"/>
    <w:qFormat/>
    <w:rsid w:val="00BA63B3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1E0DC0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customStyle="1" w:styleId="E869E0F472E9482C8F56977559DB5C07">
    <w:name w:val="E869E0F472E9482C8F56977559DB5C07"/>
    <w:rsid w:val="00420BC1"/>
  </w:style>
  <w:style w:type="character" w:styleId="Hyperlink">
    <w:name w:val="Hyperlink"/>
    <w:basedOn w:val="DefaultParagraphFont"/>
    <w:uiPriority w:val="99"/>
    <w:unhideWhenUsed/>
    <w:rsid w:val="00421EDD"/>
    <w:rPr>
      <w:color w:val="0000FF" w:themeColor="hyperlink"/>
      <w:u w:val="single"/>
    </w:rPr>
  </w:style>
  <w:style w:type="paragraph" w:styleId="Subtitle">
    <w:name w:val="Subtitle"/>
    <w:basedOn w:val="Normal"/>
    <w:link w:val="SubtitleChar"/>
    <w:qFormat/>
    <w:rsid w:val="008879A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8879AD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04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6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6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6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63D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B68B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B68B4"/>
    <w:rPr>
      <w:rFonts w:ascii="Trebuchet MS" w:eastAsia="Trebuchet MS" w:hAnsi="Trebuchet MS" w:cs="Trebuchet M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7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assey.MSXINT\Desktop\CV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402D9107104792BDD3EAFCBFE699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2AD66E-B3E2-446C-9A9A-BAEC72A99E8D}"/>
      </w:docPartPr>
      <w:docPartBody>
        <w:p w:rsidR="00AF03C6" w:rsidRDefault="00556E33" w:rsidP="00556E33">
          <w:pPr>
            <w:pStyle w:val="EA402D9107104792BDD3EAFCBFE699F79"/>
          </w:pPr>
          <w:r w:rsidRPr="005031E0">
            <w:rPr>
              <w:rFonts w:ascii="Century Gothic" w:hAnsi="Century Gothic"/>
              <w:color w:val="808080" w:themeColor="background1" w:themeShade="80"/>
            </w:rPr>
            <w:t>Please enter final degree, course of study and university name</w:t>
          </w:r>
        </w:p>
      </w:docPartBody>
    </w:docPart>
    <w:docPart>
      <w:docPartPr>
        <w:name w:val="EF951376A70C4727B501B9B6838867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F71027-2245-4748-A221-20BCF4BF2F49}"/>
      </w:docPartPr>
      <w:docPartBody>
        <w:p w:rsidR="00AF03C6" w:rsidRDefault="00556E33" w:rsidP="00556E33">
          <w:pPr>
            <w:pStyle w:val="EF951376A70C4727B501B9B68388677D9"/>
          </w:pPr>
          <w:r w:rsidRPr="005031E0">
            <w:rPr>
              <w:rFonts w:ascii="Century Gothic" w:hAnsi="Century Gothic"/>
              <w:color w:val="808080" w:themeColor="background1" w:themeShade="80"/>
            </w:rPr>
            <w:t>Please enter final degree, course of study and university name</w:t>
          </w:r>
        </w:p>
      </w:docPartBody>
    </w:docPart>
    <w:docPart>
      <w:docPartPr>
        <w:name w:val="D2CB74AFE10A40FAA99AAD25D48C87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ED26E6-093B-4879-8BEA-B1F9F0DDCAE8}"/>
      </w:docPartPr>
      <w:docPartBody>
        <w:p w:rsidR="002C7462" w:rsidRDefault="00556E33" w:rsidP="00556E33">
          <w:pPr>
            <w:pStyle w:val="D2CB74AFE10A40FAA99AAD25D48C87953"/>
          </w:pPr>
          <w:r w:rsidRPr="005031E0">
            <w:rPr>
              <w:rFonts w:ascii="Century Gothic" w:hAnsi="Century Gothic"/>
              <w:color w:val="808080" w:themeColor="background1" w:themeShade="80"/>
            </w:rPr>
            <w:t>Please enter Duration of study (MM.YYYY – MM.YYYY)</w:t>
          </w:r>
        </w:p>
      </w:docPartBody>
    </w:docPart>
    <w:docPart>
      <w:docPartPr>
        <w:name w:val="6CD515B67E354DD4BD424C73F8D16C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7B6701-9DFF-4395-AD2B-D8A0EC138869}"/>
      </w:docPartPr>
      <w:docPartBody>
        <w:p w:rsidR="002C7462" w:rsidRDefault="00556E33" w:rsidP="00556E33">
          <w:pPr>
            <w:pStyle w:val="6CD515B67E354DD4BD424C73F8D16C0F3"/>
          </w:pPr>
          <w:r w:rsidRPr="005031E0">
            <w:rPr>
              <w:rFonts w:ascii="Century Gothic" w:hAnsi="Century Gothic"/>
              <w:color w:val="808080" w:themeColor="background1" w:themeShade="80"/>
            </w:rPr>
            <w:t>Please enter Duration of study (MM.YYYY – MM.YYYY)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1A9"/>
    <w:rsid w:val="000041D3"/>
    <w:rsid w:val="000467F3"/>
    <w:rsid w:val="0006205E"/>
    <w:rsid w:val="000651A9"/>
    <w:rsid w:val="00081D48"/>
    <w:rsid w:val="0008546D"/>
    <w:rsid w:val="00096932"/>
    <w:rsid w:val="000A2182"/>
    <w:rsid w:val="000A3BA9"/>
    <w:rsid w:val="000A7585"/>
    <w:rsid w:val="000B6FC6"/>
    <w:rsid w:val="000D44ED"/>
    <w:rsid w:val="0011410D"/>
    <w:rsid w:val="0013552D"/>
    <w:rsid w:val="00136E95"/>
    <w:rsid w:val="0016600B"/>
    <w:rsid w:val="00191EAB"/>
    <w:rsid w:val="00197CBD"/>
    <w:rsid w:val="001A287E"/>
    <w:rsid w:val="001A6127"/>
    <w:rsid w:val="001C497D"/>
    <w:rsid w:val="001D5E79"/>
    <w:rsid w:val="00213794"/>
    <w:rsid w:val="00223039"/>
    <w:rsid w:val="00256247"/>
    <w:rsid w:val="002C7462"/>
    <w:rsid w:val="00315565"/>
    <w:rsid w:val="003441C1"/>
    <w:rsid w:val="00382DFB"/>
    <w:rsid w:val="003C3665"/>
    <w:rsid w:val="003F6BB4"/>
    <w:rsid w:val="003F7BF8"/>
    <w:rsid w:val="00400413"/>
    <w:rsid w:val="00405242"/>
    <w:rsid w:val="0042714A"/>
    <w:rsid w:val="00451FB9"/>
    <w:rsid w:val="00487900"/>
    <w:rsid w:val="0049726C"/>
    <w:rsid w:val="004A12D7"/>
    <w:rsid w:val="004D757F"/>
    <w:rsid w:val="005040DF"/>
    <w:rsid w:val="0050617B"/>
    <w:rsid w:val="00517ECC"/>
    <w:rsid w:val="00552E05"/>
    <w:rsid w:val="00553EF6"/>
    <w:rsid w:val="00556E33"/>
    <w:rsid w:val="005A35E8"/>
    <w:rsid w:val="005E7230"/>
    <w:rsid w:val="005F17AA"/>
    <w:rsid w:val="005F46EC"/>
    <w:rsid w:val="0063383E"/>
    <w:rsid w:val="006C030D"/>
    <w:rsid w:val="006E400B"/>
    <w:rsid w:val="006E5C5F"/>
    <w:rsid w:val="00767B9F"/>
    <w:rsid w:val="007C35A7"/>
    <w:rsid w:val="007C4B3B"/>
    <w:rsid w:val="007F76FC"/>
    <w:rsid w:val="0082242D"/>
    <w:rsid w:val="00875A03"/>
    <w:rsid w:val="008A6E17"/>
    <w:rsid w:val="008F0CA4"/>
    <w:rsid w:val="009035CD"/>
    <w:rsid w:val="00907075"/>
    <w:rsid w:val="009706CB"/>
    <w:rsid w:val="00975043"/>
    <w:rsid w:val="00975231"/>
    <w:rsid w:val="009A1CD3"/>
    <w:rsid w:val="009A277B"/>
    <w:rsid w:val="009A4A4C"/>
    <w:rsid w:val="009D438F"/>
    <w:rsid w:val="009E6CEF"/>
    <w:rsid w:val="00A032A3"/>
    <w:rsid w:val="00A314BA"/>
    <w:rsid w:val="00A65833"/>
    <w:rsid w:val="00A831FE"/>
    <w:rsid w:val="00A92212"/>
    <w:rsid w:val="00AF03C6"/>
    <w:rsid w:val="00AF1FB4"/>
    <w:rsid w:val="00B05E13"/>
    <w:rsid w:val="00B6307D"/>
    <w:rsid w:val="00BC598B"/>
    <w:rsid w:val="00BD0503"/>
    <w:rsid w:val="00BF6FE1"/>
    <w:rsid w:val="00C005AA"/>
    <w:rsid w:val="00C259CF"/>
    <w:rsid w:val="00C37443"/>
    <w:rsid w:val="00C9084B"/>
    <w:rsid w:val="00C91AEC"/>
    <w:rsid w:val="00CD6392"/>
    <w:rsid w:val="00CE4BE7"/>
    <w:rsid w:val="00CE4DB4"/>
    <w:rsid w:val="00CF1070"/>
    <w:rsid w:val="00D03081"/>
    <w:rsid w:val="00D94F13"/>
    <w:rsid w:val="00DC57AE"/>
    <w:rsid w:val="00DE1553"/>
    <w:rsid w:val="00E20B24"/>
    <w:rsid w:val="00E40A2A"/>
    <w:rsid w:val="00E40A38"/>
    <w:rsid w:val="00E5569E"/>
    <w:rsid w:val="00E6138D"/>
    <w:rsid w:val="00E93A37"/>
    <w:rsid w:val="00EB19E3"/>
    <w:rsid w:val="00F01CF6"/>
    <w:rsid w:val="00F42AB8"/>
    <w:rsid w:val="00F95487"/>
    <w:rsid w:val="00F9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E33"/>
    <w:rPr>
      <w:color w:val="808080"/>
    </w:rPr>
  </w:style>
  <w:style w:type="paragraph" w:customStyle="1" w:styleId="D2CB74AFE10A40FAA99AAD25D48C87953">
    <w:name w:val="D2CB74AFE10A40FAA99AAD25D48C87953"/>
    <w:rsid w:val="00556E33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EA402D9107104792BDD3EAFCBFE699F79">
    <w:name w:val="EA402D9107104792BDD3EAFCBFE699F79"/>
    <w:rsid w:val="00556E33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6CD515B67E354DD4BD424C73F8D16C0F3">
    <w:name w:val="6CD515B67E354DD4BD424C73F8D16C0F3"/>
    <w:rsid w:val="00556E33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EF951376A70C4727B501B9B68388677D9">
    <w:name w:val="EF951376A70C4727B501B9B68388677D9"/>
    <w:rsid w:val="00556E33"/>
    <w:pPr>
      <w:spacing w:after="0" w:line="240" w:lineRule="auto"/>
    </w:pPr>
    <w:rPr>
      <w:rFonts w:ascii="Calibri" w:eastAsia="Calibri" w:hAnsi="Calibri" w:cs="Times New Roman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5D399-6259-4DC5-9520-36C967036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Template</Template>
  <TotalTime>0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CMoore@msxi-euro.com</dc:creator>
  <cp:lastModifiedBy>Mahalakshmi Mothilal</cp:lastModifiedBy>
  <cp:revision>2</cp:revision>
  <dcterms:created xsi:type="dcterms:W3CDTF">2023-07-19T09:32:00Z</dcterms:created>
  <dcterms:modified xsi:type="dcterms:W3CDTF">2023-07-19T09:32:00Z</dcterms:modified>
</cp:coreProperties>
</file>